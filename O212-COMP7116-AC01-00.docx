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747464A" w:rsidR="00811C48" w:rsidRPr="001E7ABE" w:rsidRDefault="00E22574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Project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4DD34E0B" w:rsidR="00321362" w:rsidRPr="00B67595" w:rsidRDefault="0014565D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COMP7116</w:t>
            </w:r>
          </w:p>
          <w:p w14:paraId="36656A16" w14:textId="382B812C" w:rsidR="00235C36" w:rsidRPr="00876A58" w:rsidRDefault="0014565D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Vision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C480699" w:rsidR="00F80742" w:rsidRPr="00DF718C" w:rsidRDefault="0014565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64236627" w:rsidR="000732DF" w:rsidRPr="0036420F" w:rsidRDefault="0026037D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26037D">
              <w:rPr>
                <w:rFonts w:ascii="Arial" w:hAnsi="Arial" w:cs="Arial"/>
                <w:b/>
                <w:sz w:val="20"/>
              </w:rPr>
              <w:t>O2</w:t>
            </w:r>
            <w:r w:rsidR="00A14F45">
              <w:rPr>
                <w:rFonts w:ascii="Arial" w:hAnsi="Arial" w:cs="Arial"/>
                <w:b/>
                <w:sz w:val="20"/>
              </w:rPr>
              <w:t>1</w:t>
            </w:r>
            <w:r w:rsidRPr="0026037D">
              <w:rPr>
                <w:rFonts w:ascii="Arial" w:hAnsi="Arial" w:cs="Arial"/>
                <w:b/>
                <w:sz w:val="20"/>
              </w:rPr>
              <w:t>2-COMP7116-AC01-00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59D3350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0E14B3" w:rsidRPr="000E14B3">
              <w:rPr>
                <w:rFonts w:ascii="Arial" w:hAnsi="Arial" w:cs="Arial"/>
                <w:i/>
                <w:sz w:val="18"/>
                <w:szCs w:val="18"/>
                <w:lang w:val="id-ID"/>
              </w:rPr>
              <w:t>Odd Semester 2020/2021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204851F6" w14:textId="77777777" w:rsidR="00551E4F" w:rsidRDefault="00551E4F" w:rsidP="00551E4F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117D057D" w14:textId="77777777" w:rsidR="00551E4F" w:rsidRDefault="00551E4F" w:rsidP="00551E4F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04484BF4" w14:textId="77777777" w:rsidR="00551E4F" w:rsidRDefault="00551E4F" w:rsidP="00551E4F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proyek kelompok lain</w:t>
      </w:r>
      <w:r>
        <w:rPr>
          <w:lang w:val="id-ID"/>
        </w:rPr>
        <w:t>,</w:t>
      </w:r>
    </w:p>
    <w:p w14:paraId="64968450" w14:textId="77777777" w:rsidR="00551E4F" w:rsidRDefault="00551E4F" w:rsidP="00551E4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other groups</w:t>
      </w:r>
    </w:p>
    <w:p w14:paraId="7D5EE57F" w14:textId="77777777" w:rsidR="00551E4F" w:rsidRDefault="00551E4F" w:rsidP="00551E4F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t>Menyadur sebagian maupun seluruh proyek dari buku</w:t>
      </w:r>
      <w:r>
        <w:rPr>
          <w:lang w:val="id-ID"/>
        </w:rPr>
        <w:t>,</w:t>
      </w:r>
    </w:p>
    <w:p w14:paraId="3C9743AE" w14:textId="77777777" w:rsidR="00551E4F" w:rsidRDefault="00551E4F" w:rsidP="00551E4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120C3E82" w14:textId="77777777" w:rsidR="00551E4F" w:rsidRDefault="00551E4F" w:rsidP="00551E4F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dari internet</w:t>
      </w:r>
      <w:r>
        <w:rPr>
          <w:lang w:val="id-ID"/>
        </w:rPr>
        <w:t>,</w:t>
      </w:r>
    </w:p>
    <w:p w14:paraId="7AC6C1F6" w14:textId="77777777" w:rsidR="00551E4F" w:rsidRDefault="00551E4F" w:rsidP="00551E4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60BF82C" w14:textId="77777777" w:rsidR="00551E4F" w:rsidRDefault="00551E4F" w:rsidP="00551E4F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 proyek,</w:t>
      </w:r>
    </w:p>
    <w:p w14:paraId="043C88EE" w14:textId="77777777" w:rsidR="00551E4F" w:rsidRDefault="00551E4F" w:rsidP="00551E4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215DB6E1" w14:textId="77777777" w:rsidR="00551E4F" w:rsidRDefault="00551E4F" w:rsidP="00551E4F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233D93DB" w14:textId="77777777" w:rsidR="00551E4F" w:rsidRDefault="00551E4F" w:rsidP="00551E4F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0C5E024B" w14:textId="77777777" w:rsidR="00551E4F" w:rsidRDefault="00551E4F" w:rsidP="00551E4F">
      <w:pPr>
        <w:numPr>
          <w:ilvl w:val="2"/>
          <w:numId w:val="13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D8AA089" w14:textId="77777777" w:rsidR="00551E4F" w:rsidRDefault="00551E4F" w:rsidP="00551E4F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A3D5E78" w14:textId="77777777" w:rsidR="00551E4F" w:rsidRDefault="00551E4F" w:rsidP="00551E4F">
      <w:pPr>
        <w:ind w:left="540"/>
        <w:jc w:val="both"/>
        <w:rPr>
          <w:rStyle w:val="longtext"/>
          <w:sz w:val="18"/>
          <w:szCs w:val="18"/>
        </w:rPr>
      </w:pPr>
    </w:p>
    <w:p w14:paraId="3F5DEBFF" w14:textId="77777777" w:rsidR="00551E4F" w:rsidRDefault="00551E4F" w:rsidP="00551E4F">
      <w:pPr>
        <w:numPr>
          <w:ilvl w:val="0"/>
          <w:numId w:val="12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11337DA4" w14:textId="77777777" w:rsidR="00551E4F" w:rsidRDefault="00551E4F" w:rsidP="00551E4F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7F67B48C" w14:textId="77777777" w:rsidR="00551E4F" w:rsidRDefault="00551E4F" w:rsidP="00551E4F">
      <w:pPr>
        <w:ind w:left="360" w:hanging="360"/>
      </w:pPr>
    </w:p>
    <w:p w14:paraId="488652FF" w14:textId="77777777" w:rsidR="00551E4F" w:rsidRDefault="00551E4F" w:rsidP="00551E4F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642AEF74" w14:textId="77777777" w:rsidR="00551E4F" w:rsidRDefault="00551E4F" w:rsidP="00551E4F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5E3127C8" w14:textId="77777777" w:rsidR="00551E4F" w:rsidRDefault="00551E4F" w:rsidP="00551E4F">
      <w:pPr>
        <w:jc w:val="both"/>
        <w:rPr>
          <w:rStyle w:val="longtext"/>
          <w:i/>
          <w:sz w:val="18"/>
          <w:szCs w:val="18"/>
        </w:rPr>
      </w:pPr>
    </w:p>
    <w:p w14:paraId="1ECFFA0D" w14:textId="77777777" w:rsidR="00551E4F" w:rsidRDefault="00551E4F" w:rsidP="00551E4F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2BB888C2" w14:textId="77777777" w:rsidR="00551E4F" w:rsidRDefault="00551E4F" w:rsidP="00551E4F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6163519E" w14:textId="77777777" w:rsidR="00551E4F" w:rsidRDefault="00551E4F" w:rsidP="00551E4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551E4F" w14:paraId="116C8590" w14:textId="77777777" w:rsidTr="00551E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FDC1" w14:textId="77777777" w:rsidR="00551E4F" w:rsidRDefault="0055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Tugas Mandiri</w:t>
            </w:r>
          </w:p>
          <w:p w14:paraId="1D99A969" w14:textId="77777777" w:rsidR="00551E4F" w:rsidRDefault="00551E4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4E1E2" w14:textId="77777777" w:rsidR="00551E4F" w:rsidRDefault="0055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Proyek</w:t>
            </w:r>
          </w:p>
          <w:p w14:paraId="755A728A" w14:textId="77777777" w:rsidR="00551E4F" w:rsidRDefault="00551E4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E9175D" w14:textId="77777777" w:rsidR="00551E4F" w:rsidRDefault="0055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6E320EBE" w14:textId="77777777" w:rsidR="00551E4F" w:rsidRDefault="00551E4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51E4F" w14:paraId="2B61ACDB" w14:textId="77777777" w:rsidTr="00551E4F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CA694" w14:textId="77777777" w:rsidR="00551E4F" w:rsidRPr="00551E4F" w:rsidRDefault="00551E4F">
            <w:pPr>
              <w:jc w:val="center"/>
              <w:rPr>
                <w:bCs/>
              </w:rPr>
            </w:pPr>
            <w:r w:rsidRPr="00551E4F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F3743" w14:textId="77777777" w:rsidR="00551E4F" w:rsidRPr="00551E4F" w:rsidRDefault="00551E4F">
            <w:pPr>
              <w:jc w:val="center"/>
              <w:rPr>
                <w:bCs/>
              </w:rPr>
            </w:pPr>
            <w:r w:rsidRPr="00551E4F">
              <w:rPr>
                <w:bCs/>
              </w:rPr>
              <w:t>60%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7C15B" w14:textId="77777777" w:rsidR="00551E4F" w:rsidRPr="00551E4F" w:rsidRDefault="00551E4F">
            <w:pPr>
              <w:jc w:val="center"/>
              <w:rPr>
                <w:bCs/>
              </w:rPr>
            </w:pPr>
            <w:r w:rsidRPr="00551E4F">
              <w:rPr>
                <w:bCs/>
              </w:rPr>
              <w:t>-</w:t>
            </w:r>
          </w:p>
        </w:tc>
      </w:tr>
    </w:tbl>
    <w:p w14:paraId="5D311D81" w14:textId="77777777" w:rsidR="00551E4F" w:rsidRDefault="00551E4F" w:rsidP="00551E4F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4045D6CC" w14:textId="77777777" w:rsidR="00551E4F" w:rsidRDefault="00551E4F" w:rsidP="00551E4F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lastRenderedPageBreak/>
        <w:t xml:space="preserve">Software yang digunakan </w:t>
      </w:r>
      <w:r>
        <w:t xml:space="preserve">pada matakuliah ini adalah sebagai berikut: </w:t>
      </w:r>
    </w:p>
    <w:p w14:paraId="524E3064" w14:textId="77777777" w:rsidR="00551E4F" w:rsidRDefault="00551E4F" w:rsidP="00551E4F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1CA355D4" w14:textId="77777777" w:rsidR="00551E4F" w:rsidRDefault="00551E4F" w:rsidP="00551E4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551E4F" w14:paraId="7EEDACD1" w14:textId="77777777" w:rsidTr="00551E4F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207644" w14:textId="77777777" w:rsidR="00551E4F" w:rsidRDefault="0055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1565D6C9" w14:textId="77777777" w:rsidR="00551E4F" w:rsidRDefault="00551E4F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51E4F" w14:paraId="564B40CE" w14:textId="77777777" w:rsidTr="00551E4F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E64CC" w14:textId="77777777" w:rsidR="006657A8" w:rsidRDefault="006657A8" w:rsidP="006657A8">
            <w:r>
              <w:t>Visual Studio Code</w:t>
            </w:r>
          </w:p>
          <w:p w14:paraId="4C8DEF3A" w14:textId="77777777" w:rsidR="006657A8" w:rsidRDefault="006657A8" w:rsidP="006657A8">
            <w:r>
              <w:t>Python 3.7</w:t>
            </w:r>
          </w:p>
          <w:p w14:paraId="7C1F6D7E" w14:textId="77777777" w:rsidR="006657A8" w:rsidRDefault="006657A8" w:rsidP="006657A8">
            <w:r>
              <w:t>SciPy 1.5.0</w:t>
            </w:r>
          </w:p>
          <w:p w14:paraId="550FB2CD" w14:textId="5CB86A6A" w:rsidR="00551E4F" w:rsidRPr="006657A8" w:rsidRDefault="006657A8" w:rsidP="006657A8">
            <w:r>
              <w:t>OpenCV 3.4.2.16</w:t>
            </w:r>
          </w:p>
        </w:tc>
      </w:tr>
    </w:tbl>
    <w:p w14:paraId="200212FA" w14:textId="77777777" w:rsidR="00551E4F" w:rsidRDefault="00551E4F" w:rsidP="00551E4F">
      <w:pPr>
        <w:pStyle w:val="Heading2"/>
        <w:numPr>
          <w:ilvl w:val="0"/>
          <w:numId w:val="12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mandiri, proyek dan uap untuk matakuliah ini adalah sebagai berikut: </w:t>
      </w:r>
    </w:p>
    <w:p w14:paraId="0A9EC921" w14:textId="77777777" w:rsidR="00551E4F" w:rsidRDefault="00551E4F" w:rsidP="00551E4F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assignment, project, and final exam collection for this subject are described as follows: </w:t>
      </w:r>
    </w:p>
    <w:p w14:paraId="0896B555" w14:textId="77777777" w:rsidR="00551E4F" w:rsidRDefault="00551E4F" w:rsidP="00551E4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9844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  <w:gridCol w:w="3283"/>
      </w:tblGrid>
      <w:tr w:rsidR="00551E4F" w14:paraId="5B47D404" w14:textId="77777777" w:rsidTr="00551E4F">
        <w:trPr>
          <w:trHeight w:val="504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B73627" w14:textId="77777777" w:rsidR="00551E4F" w:rsidRDefault="0055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47A53974" w14:textId="77777777" w:rsidR="00551E4F" w:rsidRDefault="00551E4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99F554" w14:textId="77777777" w:rsidR="00551E4F" w:rsidRDefault="00551E4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3565575B" w14:textId="77777777" w:rsidR="00551E4F" w:rsidRDefault="00551E4F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D50E9C" w14:textId="77777777" w:rsidR="00551E4F" w:rsidRDefault="0055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079E3444" w14:textId="77777777" w:rsidR="00551E4F" w:rsidRDefault="00551E4F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51E4F" w14:paraId="0B810A6E" w14:textId="77777777" w:rsidTr="00065113">
        <w:trPr>
          <w:trHeight w:val="62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D89F2" w14:textId="769BF68B" w:rsidR="00551E4F" w:rsidRDefault="00551E4F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209B7" w14:textId="4BCAC576" w:rsidR="00551E4F" w:rsidRDefault="00551E4F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B949C" w14:textId="52AA567E" w:rsidR="00551E4F" w:rsidRDefault="00065113" w:rsidP="00065113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7079C4B2" w14:textId="77777777" w:rsidR="00551E4F" w:rsidRDefault="00551E4F" w:rsidP="00551E4F">
      <w:pPr>
        <w:ind w:firstLine="360"/>
        <w:rPr>
          <w:lang w:val="id-ID"/>
        </w:rPr>
      </w:pPr>
    </w:p>
    <w:p w14:paraId="0986CE57" w14:textId="77777777" w:rsidR="00932669" w:rsidRDefault="00932669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4B5B52DD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1D89ECAA" w14:textId="77777777" w:rsidR="00FF0C80" w:rsidRPr="00391D52" w:rsidRDefault="00FF0C80" w:rsidP="006E2BDC">
      <w:pPr>
        <w:spacing w:line="360" w:lineRule="auto"/>
        <w:jc w:val="center"/>
        <w:rPr>
          <w:b/>
          <w:bCs/>
        </w:rPr>
      </w:pPr>
      <w:r w:rsidRPr="00391D52">
        <w:rPr>
          <w:b/>
          <w:bCs/>
        </w:rPr>
        <w:t>AiCrez</w:t>
      </w:r>
    </w:p>
    <w:p w14:paraId="29AE7F2D" w14:textId="018D2E45" w:rsidR="00452BD1" w:rsidRPr="00391D52" w:rsidRDefault="00FF0C80" w:rsidP="00FF0C80">
      <w:pPr>
        <w:spacing w:line="360" w:lineRule="auto"/>
        <w:jc w:val="both"/>
      </w:pPr>
      <w:r w:rsidRPr="00391D52">
        <w:tab/>
      </w:r>
      <w:r w:rsidRPr="00391D52">
        <w:rPr>
          <w:b/>
          <w:bCs/>
        </w:rPr>
        <w:t>AiCrez</w:t>
      </w:r>
      <w:r w:rsidRPr="00391D52">
        <w:t xml:space="preserve"> is an application to differentiate the member of a famous girl band in korea, Twice. This application is currently being develop by </w:t>
      </w:r>
      <w:r w:rsidRPr="00391D52">
        <w:rPr>
          <w:b/>
          <w:bCs/>
        </w:rPr>
        <w:t>AcrezCompany</w:t>
      </w:r>
      <w:r w:rsidRPr="00391D52">
        <w:t xml:space="preserve">. This company focus on developing application with </w:t>
      </w:r>
      <w:r w:rsidRPr="00391D52">
        <w:rPr>
          <w:b/>
          <w:bCs/>
        </w:rPr>
        <w:t>Artificial</w:t>
      </w:r>
      <w:r w:rsidRPr="00391D52">
        <w:t xml:space="preserve"> </w:t>
      </w:r>
      <w:r w:rsidRPr="00391D52">
        <w:rPr>
          <w:b/>
          <w:bCs/>
        </w:rPr>
        <w:t>Intelligence</w:t>
      </w:r>
      <w:r w:rsidRPr="00391D52">
        <w:t xml:space="preserve"> concept, especially </w:t>
      </w:r>
      <w:r w:rsidRPr="00391D52">
        <w:rPr>
          <w:b/>
          <w:bCs/>
        </w:rPr>
        <w:t>Computer</w:t>
      </w:r>
      <w:r w:rsidRPr="00391D52">
        <w:t xml:space="preserve"> </w:t>
      </w:r>
      <w:r w:rsidRPr="00391D52">
        <w:rPr>
          <w:b/>
          <w:bCs/>
        </w:rPr>
        <w:t>Vision</w:t>
      </w:r>
      <w:r w:rsidRPr="00391D52">
        <w:t xml:space="preserve">. </w:t>
      </w:r>
      <w:r w:rsidRPr="00391D52">
        <w:rPr>
          <w:b/>
          <w:bCs/>
        </w:rPr>
        <w:t>AiCrez</w:t>
      </w:r>
      <w:r w:rsidRPr="00391D52">
        <w:t xml:space="preserve"> will recognize every Twice member based on </w:t>
      </w:r>
      <w:r w:rsidRPr="00391D52">
        <w:rPr>
          <w:b/>
          <w:bCs/>
        </w:rPr>
        <w:t>profile</w:t>
      </w:r>
      <w:r w:rsidRPr="00391D52">
        <w:t xml:space="preserve"> </w:t>
      </w:r>
      <w:r w:rsidRPr="00391D52">
        <w:rPr>
          <w:b/>
          <w:bCs/>
        </w:rPr>
        <w:t>image</w:t>
      </w:r>
      <w:r w:rsidRPr="00391D52">
        <w:t xml:space="preserve"> with </w:t>
      </w:r>
      <w:r w:rsidRPr="00391D52">
        <w:rPr>
          <w:b/>
          <w:bCs/>
        </w:rPr>
        <w:t>single</w:t>
      </w:r>
      <w:r w:rsidRPr="00391D52">
        <w:t xml:space="preserve"> </w:t>
      </w:r>
      <w:r w:rsidRPr="00391D52">
        <w:rPr>
          <w:b/>
          <w:bCs/>
        </w:rPr>
        <w:t>face</w:t>
      </w:r>
      <w:r w:rsidRPr="00391D52">
        <w:t xml:space="preserve"> and </w:t>
      </w:r>
      <w:r w:rsidRPr="00391D52">
        <w:rPr>
          <w:b/>
          <w:bCs/>
        </w:rPr>
        <w:t>name</w:t>
      </w:r>
      <w:r w:rsidRPr="00391D52">
        <w:t xml:space="preserve"> </w:t>
      </w:r>
      <w:r w:rsidRPr="00391D52">
        <w:rPr>
          <w:b/>
          <w:bCs/>
        </w:rPr>
        <w:t>the</w:t>
      </w:r>
      <w:r w:rsidRPr="00391D52">
        <w:t xml:space="preserve"> </w:t>
      </w:r>
      <w:r w:rsidRPr="00391D52">
        <w:rPr>
          <w:b/>
          <w:bCs/>
        </w:rPr>
        <w:t>member</w:t>
      </w:r>
      <w:r w:rsidRPr="00391D52">
        <w:t xml:space="preserve">. You, as a programmer of </w:t>
      </w:r>
      <w:r w:rsidRPr="00391D52">
        <w:rPr>
          <w:b/>
          <w:bCs/>
        </w:rPr>
        <w:t>AcrezCompany</w:t>
      </w:r>
      <w:r w:rsidRPr="00391D52">
        <w:t xml:space="preserve">, are asked to create that application using </w:t>
      </w:r>
      <w:r w:rsidRPr="00391D52">
        <w:rPr>
          <w:b/>
          <w:bCs/>
        </w:rPr>
        <w:t>Python</w:t>
      </w:r>
      <w:r w:rsidRPr="00391D52">
        <w:t xml:space="preserve"> </w:t>
      </w:r>
      <w:r w:rsidRPr="00391D52">
        <w:rPr>
          <w:b/>
          <w:bCs/>
        </w:rPr>
        <w:t>programming</w:t>
      </w:r>
      <w:r w:rsidRPr="00391D52">
        <w:t xml:space="preserve"> </w:t>
      </w:r>
      <w:r w:rsidRPr="00391D52">
        <w:rPr>
          <w:b/>
          <w:bCs/>
        </w:rPr>
        <w:t>language</w:t>
      </w:r>
      <w:r w:rsidRPr="00391D52">
        <w:t xml:space="preserve"> and </w:t>
      </w:r>
      <w:r w:rsidRPr="00391D52">
        <w:rPr>
          <w:b/>
          <w:bCs/>
        </w:rPr>
        <w:t>OpenCv</w:t>
      </w:r>
      <w:r w:rsidRPr="00391D52">
        <w:t xml:space="preserve"> </w:t>
      </w:r>
      <w:r w:rsidRPr="00391D52">
        <w:rPr>
          <w:b/>
          <w:bCs/>
        </w:rPr>
        <w:t>Library</w:t>
      </w:r>
      <w:r w:rsidRPr="00391D52">
        <w:t>.</w:t>
      </w:r>
    </w:p>
    <w:p w14:paraId="3F86A229" w14:textId="77777777" w:rsidR="00FF0C80" w:rsidRPr="00391D52" w:rsidRDefault="00FF0C80" w:rsidP="006160BE">
      <w:pPr>
        <w:pStyle w:val="ListParagraph"/>
        <w:numPr>
          <w:ilvl w:val="0"/>
          <w:numId w:val="1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</w:t>
      </w:r>
    </w:p>
    <w:p w14:paraId="2B07E074" w14:textId="77777777" w:rsidR="00FF0C80" w:rsidRPr="00391D52" w:rsidRDefault="00FF0C80" w:rsidP="00FF0C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The given dataset contains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training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consists of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6 – 21 profile images of each user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that already uploaded from the applications and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testing images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consisting of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6 random user’s profile images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991F39" w14:textId="77777777" w:rsidR="00FF0C80" w:rsidRPr="00391D52" w:rsidRDefault="00FF0C80" w:rsidP="00FF0C8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Get Path List</w:t>
      </w:r>
    </w:p>
    <w:p w14:paraId="154F9C29" w14:textId="77777777" w:rsidR="00FF0C80" w:rsidRPr="00391D52" w:rsidRDefault="00FF0C80" w:rsidP="00FF0C8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The directories of the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given training dataset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will be stored into a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containing the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names of directories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. This list will also be used as the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labels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of the training images.</w:t>
      </w:r>
    </w:p>
    <w:p w14:paraId="23B6966B" w14:textId="77777777" w:rsidR="00FF0C80" w:rsidRPr="00391D52" w:rsidRDefault="00FF0C80" w:rsidP="006160BE">
      <w:pPr>
        <w:pStyle w:val="ListParagraph"/>
        <w:numPr>
          <w:ilvl w:val="0"/>
          <w:numId w:val="15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Get Class Id</w:t>
      </w:r>
    </w:p>
    <w:p w14:paraId="2EB54284" w14:textId="77777777" w:rsidR="00FF0C80" w:rsidRPr="00391D52" w:rsidRDefault="00FF0C80" w:rsidP="00FF0C8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The image from the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 dataset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will be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stored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into a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and every class will have a generated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9527D7" w14:textId="77777777" w:rsidR="00FF0C80" w:rsidRPr="00391D52" w:rsidRDefault="00FF0C80" w:rsidP="006160BE">
      <w:pPr>
        <w:pStyle w:val="ListParagraph"/>
        <w:numPr>
          <w:ilvl w:val="0"/>
          <w:numId w:val="15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Detect Train Face and Filter</w:t>
      </w:r>
    </w:p>
    <w:p w14:paraId="00260D98" w14:textId="77777777" w:rsidR="00FF0C80" w:rsidRPr="00391D52" w:rsidRDefault="00FF0C80" w:rsidP="00FF0C8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Faces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inside the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training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images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will be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detected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stored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a list of images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. You need to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filter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the training images if there are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no face detected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91A5FC" w14:textId="77777777" w:rsidR="00FF0C80" w:rsidRPr="00391D52" w:rsidRDefault="00FF0C80" w:rsidP="006160BE">
      <w:pPr>
        <w:pStyle w:val="ListParagraph"/>
        <w:numPr>
          <w:ilvl w:val="0"/>
          <w:numId w:val="15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Detect Test Face and Filter</w:t>
      </w:r>
    </w:p>
    <w:p w14:paraId="25998A91" w14:textId="77777777" w:rsidR="00FF0C80" w:rsidRPr="00391D52" w:rsidRDefault="00FF0C80" w:rsidP="00FF0C8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Faces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inside the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images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will be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detected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stored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a list of images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. You need to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filter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the test images if there are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face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detected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. You also need to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store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position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detected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face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a list of rectangles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5A572E" w14:textId="77777777" w:rsidR="00FF0C80" w:rsidRPr="00391D52" w:rsidRDefault="00FF0C80" w:rsidP="006160BE">
      <w:pPr>
        <w:pStyle w:val="ListParagraph"/>
        <w:numPr>
          <w:ilvl w:val="0"/>
          <w:numId w:val="15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</w:t>
      </w:r>
    </w:p>
    <w:p w14:paraId="60CF6131" w14:textId="77777777" w:rsidR="00FF0C80" w:rsidRPr="00391D52" w:rsidRDefault="00FF0C80" w:rsidP="00FF0C8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face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images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 dataset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which already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detected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will be used to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face recognizer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BA5516" w14:textId="77777777" w:rsidR="006160BE" w:rsidRDefault="006160BE">
      <w:pPr>
        <w:spacing w:after="200" w:line="276" w:lineRule="auto"/>
        <w:rPr>
          <w:b/>
          <w:bCs/>
          <w:lang w:eastAsia="en-US"/>
        </w:rPr>
      </w:pPr>
      <w:r>
        <w:rPr>
          <w:b/>
          <w:bCs/>
        </w:rPr>
        <w:br w:type="page"/>
      </w:r>
    </w:p>
    <w:p w14:paraId="6F03064C" w14:textId="557DD0A6" w:rsidR="00FF0C80" w:rsidRPr="00391D52" w:rsidRDefault="00FF0C80" w:rsidP="006160BE">
      <w:pPr>
        <w:pStyle w:val="ListParagraph"/>
        <w:numPr>
          <w:ilvl w:val="0"/>
          <w:numId w:val="15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Get Test Image Data</w:t>
      </w:r>
    </w:p>
    <w:p w14:paraId="621581ED" w14:textId="77777777" w:rsidR="00FF0C80" w:rsidRPr="00391D52" w:rsidRDefault="00FF0C80" w:rsidP="00FF0C8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dataset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will be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loaded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stored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into a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of images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4DC83C" w14:textId="77777777" w:rsidR="00FF0C80" w:rsidRPr="00391D52" w:rsidRDefault="00FF0C80" w:rsidP="00336D9D">
      <w:pPr>
        <w:pStyle w:val="ListParagraph"/>
        <w:numPr>
          <w:ilvl w:val="0"/>
          <w:numId w:val="15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Predict</w:t>
      </w:r>
    </w:p>
    <w:p w14:paraId="3C0793B8" w14:textId="77777777" w:rsidR="00FF0C80" w:rsidRPr="00391D52" w:rsidRDefault="00FF0C80" w:rsidP="00FF0C8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testing images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will be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predicted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produce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prediction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based on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trained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recognizer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46F58D" w14:textId="77777777" w:rsidR="00FF0C80" w:rsidRPr="00391D52" w:rsidRDefault="00FF0C80" w:rsidP="00336D9D">
      <w:pPr>
        <w:pStyle w:val="ListParagraph"/>
        <w:numPr>
          <w:ilvl w:val="0"/>
          <w:numId w:val="15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 Prediction Result</w:t>
      </w:r>
    </w:p>
    <w:p w14:paraId="29470820" w14:textId="77777777" w:rsidR="00FF0C80" w:rsidRPr="00391D52" w:rsidRDefault="00FF0C80" w:rsidP="00FF0C8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prediction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which consist of the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predicted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names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face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location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of the user will be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drawn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to every single test image. You also need to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resize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all the image to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200 x 200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since the images are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not in the same size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E0DDD5" w14:textId="77777777" w:rsidR="00FF0C80" w:rsidRPr="00391D52" w:rsidRDefault="00FF0C80" w:rsidP="00336D9D">
      <w:pPr>
        <w:pStyle w:val="ListParagraph"/>
        <w:numPr>
          <w:ilvl w:val="0"/>
          <w:numId w:val="15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Combine and Show Result</w:t>
      </w:r>
    </w:p>
    <w:p w14:paraId="2DAB188F" w14:textId="77777777" w:rsidR="00FF0C80" w:rsidRPr="00391D52" w:rsidRDefault="00FF0C80" w:rsidP="00FF0C8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testing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images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that has been drawn and resized will be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combined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into a single image. After being combined,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show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final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D52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391D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D9FA2C" w14:textId="77777777" w:rsidR="00FF0C80" w:rsidRPr="00391D52" w:rsidRDefault="00FF0C80" w:rsidP="00FF0C8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5F23C2" w14:textId="77777777" w:rsidR="00FF0C80" w:rsidRPr="00391D52" w:rsidRDefault="00FF0C80" w:rsidP="00FF0C80">
      <w:pPr>
        <w:pStyle w:val="ListParagraph"/>
        <w:keepNext/>
        <w:spacing w:after="0" w:line="360" w:lineRule="auto"/>
        <w:ind w:left="-284" w:right="-330"/>
        <w:jc w:val="center"/>
        <w:rPr>
          <w:rFonts w:ascii="Times New Roman" w:hAnsi="Times New Roman" w:cs="Times New Roman"/>
          <w:sz w:val="24"/>
          <w:szCs w:val="24"/>
        </w:rPr>
      </w:pPr>
      <w:r w:rsidRPr="00391D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9E24A" wp14:editId="53B27A36">
            <wp:extent cx="6120000" cy="1185218"/>
            <wp:effectExtent l="19050" t="19050" r="1460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852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B7EAC" w14:textId="3FA5F74F" w:rsidR="00FF0C80" w:rsidRPr="00391D52" w:rsidRDefault="00FF0C80" w:rsidP="00FF0C80">
      <w:pPr>
        <w:pStyle w:val="Caption"/>
        <w:spacing w:after="0"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391D5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391D5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91D5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391D5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391D5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391D5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fldChar w:fldCharType="end"/>
      </w:r>
      <w:r w:rsidR="005A64B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.</w:t>
      </w:r>
      <w:r w:rsidRPr="00391D5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Final Result</w:t>
      </w:r>
    </w:p>
    <w:p w14:paraId="71678B56" w14:textId="77777777" w:rsidR="00FF0C80" w:rsidRPr="00391D52" w:rsidRDefault="00FF0C80" w:rsidP="00FF0C80">
      <w:pPr>
        <w:spacing w:line="360" w:lineRule="auto"/>
      </w:pPr>
    </w:p>
    <w:p w14:paraId="2C595003" w14:textId="77777777" w:rsidR="00FF0C80" w:rsidRPr="00391D52" w:rsidRDefault="00FF0C80" w:rsidP="00FF0C80">
      <w:pPr>
        <w:spacing w:line="360" w:lineRule="auto"/>
        <w:jc w:val="both"/>
        <w:rPr>
          <w:b/>
          <w:u w:val="single"/>
        </w:rPr>
      </w:pPr>
      <w:r w:rsidRPr="00391D52">
        <w:rPr>
          <w:b/>
          <w:u w:val="single"/>
        </w:rPr>
        <w:t>Guidelines:</w:t>
      </w:r>
    </w:p>
    <w:p w14:paraId="795F60F9" w14:textId="77777777" w:rsidR="00FF0C80" w:rsidRPr="00391D52" w:rsidRDefault="00FF0C80" w:rsidP="00FF0C80">
      <w:pPr>
        <w:numPr>
          <w:ilvl w:val="0"/>
          <w:numId w:val="16"/>
        </w:numPr>
        <w:spacing w:line="360" w:lineRule="auto"/>
        <w:contextualSpacing/>
        <w:jc w:val="both"/>
      </w:pPr>
      <w:r w:rsidRPr="00391D52">
        <w:rPr>
          <w:b/>
        </w:rPr>
        <w:t>All</w:t>
      </w:r>
      <w:r w:rsidRPr="00391D52">
        <w:t xml:space="preserve"> the </w:t>
      </w:r>
      <w:r w:rsidRPr="00391D52">
        <w:rPr>
          <w:b/>
        </w:rPr>
        <w:t>steps mentioned in the case</w:t>
      </w:r>
      <w:r w:rsidRPr="00391D52">
        <w:t xml:space="preserve"> should be </w:t>
      </w:r>
      <w:r w:rsidRPr="00391D52">
        <w:rPr>
          <w:b/>
        </w:rPr>
        <w:t>put</w:t>
      </w:r>
      <w:r w:rsidRPr="00391D52">
        <w:t xml:space="preserve"> in the </w:t>
      </w:r>
      <w:r w:rsidRPr="00391D52">
        <w:rPr>
          <w:b/>
        </w:rPr>
        <w:t>corresponding function</w:t>
      </w:r>
      <w:r w:rsidRPr="00391D52">
        <w:t xml:space="preserve"> in the </w:t>
      </w:r>
      <w:r w:rsidRPr="00391D52">
        <w:rPr>
          <w:b/>
        </w:rPr>
        <w:t>template</w:t>
      </w:r>
      <w:r w:rsidRPr="00391D52">
        <w:t xml:space="preserve">. </w:t>
      </w:r>
      <w:r w:rsidRPr="00391D52">
        <w:rPr>
          <w:b/>
        </w:rPr>
        <w:t>All codes written</w:t>
      </w:r>
      <w:r w:rsidRPr="00391D52">
        <w:t xml:space="preserve"> </w:t>
      </w:r>
      <w:r w:rsidRPr="00391D52">
        <w:rPr>
          <w:b/>
        </w:rPr>
        <w:t>outside</w:t>
      </w:r>
      <w:r w:rsidRPr="00391D52">
        <w:t xml:space="preserve"> the </w:t>
      </w:r>
      <w:r w:rsidRPr="00391D52">
        <w:rPr>
          <w:b/>
        </w:rPr>
        <w:t>corresponding function</w:t>
      </w:r>
      <w:r w:rsidRPr="00391D52">
        <w:t xml:space="preserve"> will </w:t>
      </w:r>
      <w:r w:rsidRPr="00391D52">
        <w:rPr>
          <w:b/>
        </w:rPr>
        <w:t>not be marked</w:t>
      </w:r>
      <w:r w:rsidRPr="00391D52">
        <w:t xml:space="preserve">. </w:t>
      </w:r>
    </w:p>
    <w:p w14:paraId="5B182126" w14:textId="77777777" w:rsidR="00FF0C80" w:rsidRPr="00391D52" w:rsidRDefault="00FF0C80" w:rsidP="00FF0C80">
      <w:pPr>
        <w:numPr>
          <w:ilvl w:val="0"/>
          <w:numId w:val="16"/>
        </w:numPr>
        <w:spacing w:line="360" w:lineRule="auto"/>
        <w:contextualSpacing/>
        <w:jc w:val="both"/>
      </w:pPr>
      <w:r w:rsidRPr="00391D52">
        <w:t xml:space="preserve">Do not </w:t>
      </w:r>
      <w:r w:rsidRPr="00391D52">
        <w:rPr>
          <w:b/>
        </w:rPr>
        <w:t>modify</w:t>
      </w:r>
      <w:r w:rsidRPr="00391D52">
        <w:t xml:space="preserve"> or </w:t>
      </w:r>
      <w:r w:rsidRPr="00391D52">
        <w:rPr>
          <w:b/>
        </w:rPr>
        <w:t>erase</w:t>
      </w:r>
      <w:r w:rsidRPr="00391D52">
        <w:t xml:space="preserve"> </w:t>
      </w:r>
      <w:r w:rsidRPr="00391D52">
        <w:rPr>
          <w:b/>
        </w:rPr>
        <w:t>any</w:t>
      </w:r>
      <w:r w:rsidRPr="00391D52">
        <w:t xml:space="preserve"> </w:t>
      </w:r>
      <w:r w:rsidRPr="00391D52">
        <w:rPr>
          <w:b/>
        </w:rPr>
        <w:t>codes</w:t>
      </w:r>
      <w:r w:rsidRPr="00391D52">
        <w:t xml:space="preserve"> in the </w:t>
      </w:r>
      <w:r w:rsidRPr="00391D52">
        <w:rPr>
          <w:b/>
        </w:rPr>
        <w:t>template</w:t>
      </w:r>
      <w:r w:rsidRPr="00391D52">
        <w:t>.</w:t>
      </w:r>
    </w:p>
    <w:p w14:paraId="47BC8FD6" w14:textId="77777777" w:rsidR="00FF0C80" w:rsidRPr="00391D52" w:rsidRDefault="00FF0C80" w:rsidP="00FF0C80">
      <w:pPr>
        <w:spacing w:line="360" w:lineRule="auto"/>
      </w:pPr>
    </w:p>
    <w:p w14:paraId="27E6E733" w14:textId="77777777" w:rsidR="00FF0C80" w:rsidRPr="00391D52" w:rsidRDefault="00FF0C80" w:rsidP="00FF0C80">
      <w:pPr>
        <w:spacing w:line="360" w:lineRule="auto"/>
        <w:contextualSpacing/>
        <w:jc w:val="both"/>
        <w:rPr>
          <w:b/>
          <w:u w:val="single"/>
        </w:rPr>
      </w:pPr>
      <w:r w:rsidRPr="00391D52">
        <w:rPr>
          <w:b/>
          <w:u w:val="single"/>
        </w:rPr>
        <w:t>Reference:</w:t>
      </w:r>
    </w:p>
    <w:p w14:paraId="16D13FD1" w14:textId="14535DBA" w:rsidR="00BC6DE8" w:rsidRPr="00391D52" w:rsidRDefault="00FF0C80" w:rsidP="00FF0C80">
      <w:pPr>
        <w:numPr>
          <w:ilvl w:val="2"/>
          <w:numId w:val="17"/>
        </w:numPr>
        <w:spacing w:line="360" w:lineRule="auto"/>
        <w:ind w:left="360"/>
        <w:contextualSpacing/>
        <w:jc w:val="both"/>
      </w:pPr>
      <w:r w:rsidRPr="00391D52">
        <w:t>The dataset is obtained from Google Image</w:t>
      </w:r>
    </w:p>
    <w:sectPr w:rsidR="00BC6DE8" w:rsidRPr="00391D52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738C7" w14:textId="77777777" w:rsidR="007C28C8" w:rsidRDefault="007C28C8" w:rsidP="00273E4A">
      <w:r>
        <w:separator/>
      </w:r>
    </w:p>
  </w:endnote>
  <w:endnote w:type="continuationSeparator" w:id="0">
    <w:p w14:paraId="3A5B2C32" w14:textId="77777777" w:rsidR="007C28C8" w:rsidRDefault="007C28C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4048E" w14:textId="77777777" w:rsidR="007C28C8" w:rsidRDefault="007C28C8" w:rsidP="00273E4A">
      <w:r>
        <w:separator/>
      </w:r>
    </w:p>
  </w:footnote>
  <w:footnote w:type="continuationSeparator" w:id="0">
    <w:p w14:paraId="799494E2" w14:textId="77777777" w:rsidR="007C28C8" w:rsidRDefault="007C28C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ED5917F" w:rsidR="005D0782" w:rsidRDefault="000E14B3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0E14B3">
            <w:rPr>
              <w:b/>
              <w:sz w:val="20"/>
              <w:lang w:val="id-ID"/>
            </w:rPr>
            <w:t>140920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228E0"/>
    <w:multiLevelType w:val="hybridMultilevel"/>
    <w:tmpl w:val="57E0C16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F57B55"/>
    <w:multiLevelType w:val="hybridMultilevel"/>
    <w:tmpl w:val="909C4D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471B9"/>
    <w:multiLevelType w:val="hybridMultilevel"/>
    <w:tmpl w:val="74183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420745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646E3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11"/>
  </w:num>
  <w:num w:numId="6">
    <w:abstractNumId w:val="7"/>
  </w:num>
  <w:num w:numId="7">
    <w:abstractNumId w:val="12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0"/>
  </w:num>
  <w:num w:numId="14">
    <w:abstractNumId w:val="6"/>
  </w:num>
  <w:num w:numId="15">
    <w:abstractNumId w:val="2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wUAKaVGzCwAAAA="/>
  </w:docVars>
  <w:rsids>
    <w:rsidRoot w:val="00B9609E"/>
    <w:rsid w:val="00020F10"/>
    <w:rsid w:val="00051154"/>
    <w:rsid w:val="00065113"/>
    <w:rsid w:val="00072DE7"/>
    <w:rsid w:val="000732DF"/>
    <w:rsid w:val="000A09BE"/>
    <w:rsid w:val="000A0C90"/>
    <w:rsid w:val="000A23D8"/>
    <w:rsid w:val="000A3F41"/>
    <w:rsid w:val="000B69D0"/>
    <w:rsid w:val="000C3015"/>
    <w:rsid w:val="000E14B3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35623"/>
    <w:rsid w:val="0014363B"/>
    <w:rsid w:val="0014565D"/>
    <w:rsid w:val="00145C2E"/>
    <w:rsid w:val="00150E94"/>
    <w:rsid w:val="00151847"/>
    <w:rsid w:val="0015698F"/>
    <w:rsid w:val="00176897"/>
    <w:rsid w:val="00183F26"/>
    <w:rsid w:val="001955A6"/>
    <w:rsid w:val="00195B3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6037D"/>
    <w:rsid w:val="00261A50"/>
    <w:rsid w:val="002666FB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067C"/>
    <w:rsid w:val="002C3AC5"/>
    <w:rsid w:val="002C54BA"/>
    <w:rsid w:val="002C67D6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36D9D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87E25"/>
    <w:rsid w:val="00391D52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2BD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1E4F"/>
    <w:rsid w:val="0055410B"/>
    <w:rsid w:val="00556E41"/>
    <w:rsid w:val="00571B72"/>
    <w:rsid w:val="00582417"/>
    <w:rsid w:val="00582E4C"/>
    <w:rsid w:val="005A072D"/>
    <w:rsid w:val="005A32DD"/>
    <w:rsid w:val="005A64B6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160BE"/>
    <w:rsid w:val="00635EE5"/>
    <w:rsid w:val="00643F75"/>
    <w:rsid w:val="00664137"/>
    <w:rsid w:val="006657A8"/>
    <w:rsid w:val="0067443D"/>
    <w:rsid w:val="006A1A14"/>
    <w:rsid w:val="006D36BC"/>
    <w:rsid w:val="006E2BDC"/>
    <w:rsid w:val="006F4D80"/>
    <w:rsid w:val="00701ECA"/>
    <w:rsid w:val="00720962"/>
    <w:rsid w:val="0072245D"/>
    <w:rsid w:val="00722FB1"/>
    <w:rsid w:val="00737595"/>
    <w:rsid w:val="0076753B"/>
    <w:rsid w:val="00787247"/>
    <w:rsid w:val="007955AD"/>
    <w:rsid w:val="007B5A6A"/>
    <w:rsid w:val="007C1C37"/>
    <w:rsid w:val="007C28C8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E163A"/>
    <w:rsid w:val="008F740C"/>
    <w:rsid w:val="009010C1"/>
    <w:rsid w:val="00901A30"/>
    <w:rsid w:val="0090372F"/>
    <w:rsid w:val="00932669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14F45"/>
    <w:rsid w:val="00A32343"/>
    <w:rsid w:val="00A46082"/>
    <w:rsid w:val="00A50AF3"/>
    <w:rsid w:val="00A52AB7"/>
    <w:rsid w:val="00A53D38"/>
    <w:rsid w:val="00A552D5"/>
    <w:rsid w:val="00A778D2"/>
    <w:rsid w:val="00A933D3"/>
    <w:rsid w:val="00AA1407"/>
    <w:rsid w:val="00AB0E0A"/>
    <w:rsid w:val="00AB42BB"/>
    <w:rsid w:val="00AC0C63"/>
    <w:rsid w:val="00AC40E5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56120"/>
    <w:rsid w:val="00B67595"/>
    <w:rsid w:val="00B7140C"/>
    <w:rsid w:val="00B81979"/>
    <w:rsid w:val="00B948DA"/>
    <w:rsid w:val="00B9609E"/>
    <w:rsid w:val="00BC1180"/>
    <w:rsid w:val="00BC6DE8"/>
    <w:rsid w:val="00BE0705"/>
    <w:rsid w:val="00BF2997"/>
    <w:rsid w:val="00BF7C45"/>
    <w:rsid w:val="00C25F66"/>
    <w:rsid w:val="00C44051"/>
    <w:rsid w:val="00C525FC"/>
    <w:rsid w:val="00C56C03"/>
    <w:rsid w:val="00C56CA6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266D7"/>
    <w:rsid w:val="00D30822"/>
    <w:rsid w:val="00D3685C"/>
    <w:rsid w:val="00D37E0D"/>
    <w:rsid w:val="00D47C75"/>
    <w:rsid w:val="00D60A6D"/>
    <w:rsid w:val="00D67DFC"/>
    <w:rsid w:val="00D712E4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22574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038B0"/>
    <w:rsid w:val="00F05E41"/>
    <w:rsid w:val="00F22A92"/>
    <w:rsid w:val="00F2595B"/>
    <w:rsid w:val="00F36E33"/>
    <w:rsid w:val="00F53807"/>
    <w:rsid w:val="00F67BCE"/>
    <w:rsid w:val="00F712CE"/>
    <w:rsid w:val="00F80742"/>
    <w:rsid w:val="00F955DA"/>
    <w:rsid w:val="00FA41A2"/>
    <w:rsid w:val="00FC245F"/>
    <w:rsid w:val="00FF0C80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A1A14"/>
    <w:pPr>
      <w:spacing w:after="160" w:line="257" w:lineRule="auto"/>
      <w:ind w:left="720"/>
    </w:pPr>
    <w:rPr>
      <w:rFonts w:asciiTheme="minorHAnsi" w:hAnsiTheme="minorHAnsi" w:cstheme="minorBidi"/>
      <w:sz w:val="22"/>
      <w:szCs w:val="22"/>
      <w:lang w:val="en-ID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F0C80"/>
    <w:pPr>
      <w:spacing w:after="200"/>
    </w:pPr>
    <w:rPr>
      <w:rFonts w:asciiTheme="minorHAnsi" w:eastAsiaTheme="minorHAnsi" w:hAnsiTheme="minorHAnsi" w:cstheme="minorBidi"/>
      <w:i/>
      <w:iCs/>
      <w:color w:val="575F6D" w:themeColor="text2"/>
      <w:sz w:val="18"/>
      <w:szCs w:val="18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5FBF-0CEF-4ECC-9D06-425D1CF8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12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Albertus Hermanto</cp:lastModifiedBy>
  <cp:revision>38</cp:revision>
  <dcterms:created xsi:type="dcterms:W3CDTF">2020-07-21T05:55:00Z</dcterms:created>
  <dcterms:modified xsi:type="dcterms:W3CDTF">2020-09-03T12:45:00Z</dcterms:modified>
</cp:coreProperties>
</file>